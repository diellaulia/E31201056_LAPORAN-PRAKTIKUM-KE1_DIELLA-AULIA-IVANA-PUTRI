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CCD40" w14:textId="77777777" w:rsidR="005A545B" w:rsidRDefault="0095445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LAPORAN PRAKTIKUM KE-1</w:t>
      </w:r>
    </w:p>
    <w:p w14:paraId="41BAF015" w14:textId="77777777" w:rsidR="005A545B" w:rsidRDefault="0095445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PENGENALAN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VARIABEL,TIPE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DATA,OPERATOR </w:t>
      </w:r>
    </w:p>
    <w:p w14:paraId="3B993BAF" w14:textId="77777777" w:rsidR="005A545B" w:rsidRDefault="0095445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DAN METODE INPUT DI JAVA</w:t>
      </w:r>
    </w:p>
    <w:p w14:paraId="00936B31" w14:textId="77777777" w:rsidR="005A545B" w:rsidRDefault="005A545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283D646" w14:textId="77777777" w:rsidR="005A545B" w:rsidRDefault="00954451">
      <w:pPr>
        <w:jc w:val="center"/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50279B4" wp14:editId="7B03E8D2">
            <wp:extent cx="2109292" cy="2082930"/>
            <wp:effectExtent l="0" t="0" r="525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292" cy="20829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BFFA00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0DE68451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5F6EDCFF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3B21025C" w14:textId="77777777" w:rsidR="005A545B" w:rsidRDefault="00954451">
      <w:pPr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Oleh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C644BCD" w14:textId="77777777" w:rsidR="005A545B" w:rsidRDefault="00954451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Diella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Aulia</w:t>
      </w:r>
      <w:proofErr w:type="spellEnd"/>
      <w:r>
        <w:rPr>
          <w:rFonts w:ascii="Times New Roman" w:hAnsi="Times New Roman"/>
          <w:sz w:val="24"/>
          <w:szCs w:val="24"/>
        </w:rPr>
        <w:t xml:space="preserve"> Ivana Putri (E31201056)</w:t>
      </w:r>
    </w:p>
    <w:p w14:paraId="2EBCE325" w14:textId="77777777" w:rsidR="005A545B" w:rsidRDefault="0095445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Semester 1</w:t>
      </w:r>
    </w:p>
    <w:p w14:paraId="1F62DD08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2EC64689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078CCC51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3F86EB09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35F3872C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5A9560B9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2FAC8CD3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09A3388C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55BD07AF" w14:textId="77777777" w:rsidR="005A545B" w:rsidRDefault="005A545B">
      <w:pPr>
        <w:jc w:val="center"/>
        <w:rPr>
          <w:rFonts w:ascii="Times New Roman" w:hAnsi="Times New Roman"/>
          <w:sz w:val="24"/>
          <w:szCs w:val="24"/>
        </w:rPr>
      </w:pPr>
    </w:p>
    <w:p w14:paraId="4FDCA096" w14:textId="77777777" w:rsidR="005A545B" w:rsidRDefault="0095445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STUDI MANAJEMEN INFORMATIKA</w:t>
      </w:r>
    </w:p>
    <w:p w14:paraId="5E09766D" w14:textId="77777777" w:rsidR="005A545B" w:rsidRDefault="0095445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JURUSAN TEKNOLOGI INFORMASI </w:t>
      </w:r>
    </w:p>
    <w:p w14:paraId="2C112EEE" w14:textId="77777777" w:rsidR="005A545B" w:rsidRDefault="0095445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POLITEKNIK NEGERI JEMBER</w:t>
      </w:r>
    </w:p>
    <w:p w14:paraId="2A42398D" w14:textId="77777777" w:rsidR="005A545B" w:rsidRDefault="0095445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2020</w:t>
      </w:r>
    </w:p>
    <w:p w14:paraId="49A6AEF0" w14:textId="77777777" w:rsidR="005A545B" w:rsidRDefault="0095445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DASAR TEORI </w:t>
      </w:r>
    </w:p>
    <w:p w14:paraId="1A92096D" w14:textId="77777777" w:rsidR="005A545B" w:rsidRDefault="00954451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Variabel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berubah-ubah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6F806513" w14:textId="77777777" w:rsidR="005A545B" w:rsidRDefault="00954451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Ketentuan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spasi,tidak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diawali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angka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oper</w:t>
      </w:r>
      <w:r>
        <w:rPr>
          <w:rFonts w:ascii="Times New Roman" w:hAnsi="Times New Roman"/>
          <w:sz w:val="24"/>
          <w:szCs w:val="24"/>
        </w:rPr>
        <w:t xml:space="preserve">ator </w:t>
      </w:r>
      <w:proofErr w:type="spellStart"/>
      <w:r>
        <w:rPr>
          <w:rFonts w:ascii="Times New Roman" w:hAnsi="Times New Roman"/>
          <w:sz w:val="24"/>
          <w:szCs w:val="24"/>
        </w:rPr>
        <w:t>aritmatika</w:t>
      </w:r>
      <w:proofErr w:type="spellEnd"/>
    </w:p>
    <w:p w14:paraId="2BB278DF" w14:textId="77777777" w:rsidR="005A545B" w:rsidRDefault="00954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 5 </w:t>
      </w:r>
      <w:proofErr w:type="spellStart"/>
      <w:r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</w:p>
    <w:p w14:paraId="78D3DD4C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Integer (Int.)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bulat</w:t>
      </w:r>
      <w:proofErr w:type="spellEnd"/>
    </w:p>
    <w:p w14:paraId="72DDA817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Float (double)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rill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pecahan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desimal</w:t>
      </w:r>
      <w:proofErr w:type="spellEnd"/>
    </w:p>
    <w:p w14:paraId="3C866162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Character (char) </w:t>
      </w:r>
      <w:proofErr w:type="spellStart"/>
      <w:r>
        <w:rPr>
          <w:rFonts w:ascii="Times New Roman" w:hAnsi="Times New Roman"/>
          <w:sz w:val="24"/>
          <w:szCs w:val="24"/>
        </w:rPr>
        <w:t>karakter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misal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A,B</w:t>
      </w:r>
      <w:proofErr w:type="gramEnd"/>
      <w:r>
        <w:rPr>
          <w:rFonts w:ascii="Times New Roman" w:hAnsi="Times New Roman"/>
          <w:sz w:val="24"/>
          <w:szCs w:val="24"/>
        </w:rPr>
        <w:t xml:space="preserve">,C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1,2,3 </w:t>
      </w:r>
      <w:proofErr w:type="spellStart"/>
      <w:r>
        <w:rPr>
          <w:rFonts w:ascii="Times New Roman" w:hAnsi="Times New Roman"/>
          <w:sz w:val="24"/>
          <w:szCs w:val="24"/>
        </w:rPr>
        <w:t>namu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dihitung</w:t>
      </w:r>
      <w:proofErr w:type="spellEnd"/>
    </w:p>
    <w:p w14:paraId="0A52BD27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dereta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huruf,angka</w:t>
      </w:r>
      <w:proofErr w:type="gramEnd"/>
      <w:r>
        <w:rPr>
          <w:rFonts w:ascii="Times New Roman" w:hAnsi="Times New Roman"/>
          <w:sz w:val="24"/>
          <w:szCs w:val="24"/>
        </w:rPr>
        <w:t>,dll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biasanya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/>
          <w:sz w:val="24"/>
          <w:szCs w:val="24"/>
        </w:rPr>
        <w:t>diawali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diakhiri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double quote (“”)</w:t>
      </w:r>
    </w:p>
    <w:p w14:paraId="232F3EC3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Boolean </w:t>
      </w:r>
    </w:p>
    <w:p w14:paraId="66877E27" w14:textId="77777777" w:rsidR="005A545B" w:rsidRDefault="00954451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operator java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/>
          <w:sz w:val="24"/>
          <w:szCs w:val="24"/>
        </w:rPr>
        <w:t>aritmatika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/>
          <w:sz w:val="24"/>
          <w:szCs w:val="24"/>
        </w:rPr>
        <w:t>reasional</w:t>
      </w:r>
      <w:proofErr w:type="spellEnd"/>
      <w:r>
        <w:rPr>
          <w:rFonts w:ascii="Times New Roman" w:hAnsi="Times New Roman"/>
          <w:sz w:val="24"/>
          <w:szCs w:val="24"/>
        </w:rPr>
        <w:t xml:space="preserve"> dan operator </w:t>
      </w:r>
      <w:proofErr w:type="spellStart"/>
      <w:r>
        <w:rPr>
          <w:rFonts w:ascii="Times New Roman" w:hAnsi="Times New Roman"/>
          <w:sz w:val="24"/>
          <w:szCs w:val="24"/>
        </w:rPr>
        <w:t>logika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</w:t>
      </w:r>
      <w:r>
        <w:rPr>
          <w:rFonts w:ascii="Times New Roman" w:hAnsi="Times New Roman"/>
          <w:sz w:val="24"/>
          <w:szCs w:val="24"/>
        </w:rPr>
        <w:t>ulangan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6FF8AA9" w14:textId="77777777" w:rsidR="005A545B" w:rsidRDefault="009544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Aritmatik</w:t>
      </w:r>
      <w:proofErr w:type="spellEnd"/>
      <w:r>
        <w:rPr>
          <w:rFonts w:ascii="Times New Roman" w:hAnsi="Times New Roman"/>
          <w:sz w:val="24"/>
          <w:szCs w:val="24"/>
        </w:rPr>
        <w:t xml:space="preserve"> operator</w:t>
      </w:r>
    </w:p>
    <w:p w14:paraId="44777632" w14:textId="77777777" w:rsidR="005A545B" w:rsidRDefault="009544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Relational operator</w:t>
      </w:r>
    </w:p>
    <w:p w14:paraId="35FE3F4C" w14:textId="77777777" w:rsidR="005A545B" w:rsidRDefault="009544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Logical operator</w:t>
      </w:r>
    </w:p>
    <w:p w14:paraId="75CF05FF" w14:textId="77777777" w:rsidR="005A545B" w:rsidRDefault="00954451">
      <w:pPr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input java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225FB1A" w14:textId="77777777" w:rsidR="005A545B" w:rsidRDefault="0095445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BufferedReader</w:t>
      </w:r>
      <w:proofErr w:type="spellEnd"/>
    </w:p>
    <w:p w14:paraId="261EEAD7" w14:textId="77777777" w:rsidR="005A545B" w:rsidRDefault="0095445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Scanner</w:t>
      </w:r>
    </w:p>
    <w:p w14:paraId="0B23FE25" w14:textId="77777777" w:rsidR="005A545B" w:rsidRDefault="0095445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JoptionPane</w:t>
      </w:r>
      <w:proofErr w:type="spellEnd"/>
    </w:p>
    <w:p w14:paraId="7ED98237" w14:textId="77777777" w:rsidR="005A545B" w:rsidRDefault="005A545B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96581B2" w14:textId="77777777" w:rsidR="005A545B" w:rsidRDefault="0095445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HASIL UJI COBA PRAKTIKUM</w:t>
      </w:r>
    </w:p>
    <w:p w14:paraId="462D8479" w14:textId="77777777" w:rsidR="005A545B" w:rsidRDefault="00954451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sz w:val="24"/>
          <w:szCs w:val="24"/>
        </w:rPr>
        <w:t xml:space="preserve">Latihan </w:t>
      </w:r>
      <w:proofErr w:type="spellStart"/>
      <w:r>
        <w:rPr>
          <w:rFonts w:ascii="Times New Roman" w:hAnsi="Times New Roman"/>
          <w:sz w:val="24"/>
          <w:szCs w:val="24"/>
        </w:rPr>
        <w:t>praktikum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BKPM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disediakan</w:t>
      </w:r>
      <w:proofErr w:type="spellEnd"/>
    </w:p>
    <w:p w14:paraId="5B3FE4B5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memerlukan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bawaan</w:t>
      </w:r>
      <w:proofErr w:type="spellEnd"/>
      <w:r>
        <w:rPr>
          <w:rFonts w:ascii="Times New Roman" w:hAnsi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mengimport</w:t>
      </w:r>
      <w:proofErr w:type="spellEnd"/>
      <w:r>
        <w:rPr>
          <w:rFonts w:ascii="Times New Roman" w:hAnsi="Times New Roman"/>
          <w:sz w:val="24"/>
          <w:szCs w:val="24"/>
        </w:rPr>
        <w:t xml:space="preserve"> file–file: </w:t>
      </w:r>
    </w:p>
    <w:p w14:paraId="3D35C9EC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java.io.BufferedReader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; </w:t>
      </w:r>
    </w:p>
    <w:p w14:paraId="5390383A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java.io.InputStreamReader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; </w:t>
      </w:r>
    </w:p>
    <w:p w14:paraId="5EC9EC93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java.io.IOException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; </w:t>
      </w:r>
    </w:p>
    <w:p w14:paraId="0385A5A3" w14:textId="77777777" w:rsidR="005A545B" w:rsidRDefault="009544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luar</w:t>
      </w:r>
      <w:proofErr w:type="spellEnd"/>
      <w:r>
        <w:rPr>
          <w:rFonts w:ascii="Times New Roman" w:hAnsi="Times New Roman"/>
          <w:sz w:val="24"/>
          <w:szCs w:val="24"/>
        </w:rPr>
        <w:t xml:space="preserve"> mai</w:t>
      </w:r>
      <w:r>
        <w:rPr>
          <w:rFonts w:ascii="Times New Roman" w:hAnsi="Times New Roman"/>
          <w:sz w:val="24"/>
          <w:szCs w:val="24"/>
        </w:rPr>
        <w:t xml:space="preserve">n class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pada baris 1,</w:t>
      </w:r>
      <w:proofErr w:type="gramStart"/>
      <w:r>
        <w:rPr>
          <w:rFonts w:ascii="Times New Roman" w:hAnsi="Times New Roman"/>
          <w:sz w:val="24"/>
          <w:szCs w:val="24"/>
        </w:rPr>
        <w:t>2,dan</w:t>
      </w:r>
      <w:proofErr w:type="gramEnd"/>
      <w:r>
        <w:rPr>
          <w:rFonts w:ascii="Times New Roman" w:hAnsi="Times New Roman"/>
          <w:sz w:val="24"/>
          <w:szCs w:val="24"/>
        </w:rPr>
        <w:t xml:space="preserve"> 3. Dan pada </w:t>
      </w:r>
      <w:proofErr w:type="spellStart"/>
      <w:r>
        <w:rPr>
          <w:rFonts w:ascii="Times New Roman" w:hAnsi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variabel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 xml:space="preserve"> Buffer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Try dan catch yang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menangkap</w:t>
      </w:r>
      <w:proofErr w:type="spellEnd"/>
      <w:r>
        <w:rPr>
          <w:rFonts w:ascii="Times New Roman" w:hAnsi="Times New Roman"/>
          <w:sz w:val="24"/>
          <w:szCs w:val="24"/>
        </w:rPr>
        <w:t xml:space="preserve"> value /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variabel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93016B6" w14:textId="77777777" w:rsidR="005A545B" w:rsidRDefault="00954451">
      <w:pPr>
        <w:pStyle w:val="ListParagraph"/>
        <w:ind w:left="1080"/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buat </w:t>
      </w:r>
    </w:p>
    <w:p w14:paraId="04E41C50" w14:textId="77777777" w:rsidR="005A545B" w:rsidRDefault="00954451">
      <w:r>
        <w:rPr>
          <w:noProof/>
        </w:rPr>
        <w:drawing>
          <wp:inline distT="0" distB="0" distL="0" distR="0" wp14:anchorId="6007B8FF" wp14:editId="23510074">
            <wp:extent cx="5731514" cy="3222629"/>
            <wp:effectExtent l="0" t="0" r="2536" b="0"/>
            <wp:docPr id="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2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1ED485" w14:textId="77777777" w:rsidR="005A545B" w:rsidRDefault="009544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</w:t>
      </w:r>
      <w:r>
        <w:rPr>
          <w:rFonts w:ascii="Times New Roman" w:hAnsi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di run (shift+f6)</w:t>
      </w:r>
    </w:p>
    <w:p w14:paraId="3FCBD9A5" w14:textId="77777777" w:rsidR="005A545B" w:rsidRDefault="00954451">
      <w:r>
        <w:rPr>
          <w:noProof/>
        </w:rPr>
        <w:drawing>
          <wp:inline distT="0" distB="0" distL="0" distR="0" wp14:anchorId="758B389B" wp14:editId="790783AC">
            <wp:extent cx="5731514" cy="3222629"/>
            <wp:effectExtent l="0" t="0" r="2536" b="0"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2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6954EE" w14:textId="77777777" w:rsidR="005A545B" w:rsidRDefault="00954451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 xml:space="preserve">Latihan </w:t>
      </w:r>
      <w:proofErr w:type="spellStart"/>
      <w:r>
        <w:rPr>
          <w:rFonts w:ascii="Times New Roman" w:hAnsi="Times New Roman"/>
          <w:sz w:val="24"/>
          <w:szCs w:val="24"/>
        </w:rPr>
        <w:t>praktikum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ganjil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scanner </w:t>
      </w:r>
    </w:p>
    <w:p w14:paraId="05EBD49A" w14:textId="77777777" w:rsidR="005A545B" w:rsidRDefault="00954451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Input Scanner Pada Scanner </w:t>
      </w:r>
      <w:proofErr w:type="spellStart"/>
      <w:r>
        <w:rPr>
          <w:rFonts w:ascii="Times New Roman" w:hAnsi="Times New Roman"/>
          <w:sz w:val="24"/>
          <w:szCs w:val="24"/>
        </w:rPr>
        <w:t>memerlukan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bawaan</w:t>
      </w:r>
      <w:proofErr w:type="spellEnd"/>
      <w:r>
        <w:rPr>
          <w:rFonts w:ascii="Times New Roman" w:hAnsi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mengimport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java.util</w:t>
      </w:r>
      <w:proofErr w:type="gramEnd"/>
      <w:r>
        <w:rPr>
          <w:rFonts w:ascii="Times New Roman" w:hAnsi="Times New Roman"/>
          <w:sz w:val="24"/>
          <w:szCs w:val="24"/>
        </w:rPr>
        <w:t>.Scanner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diluar</w:t>
      </w:r>
      <w:proofErr w:type="spellEnd"/>
      <w:r>
        <w:rPr>
          <w:rFonts w:ascii="Times New Roman" w:hAnsi="Times New Roman"/>
          <w:sz w:val="24"/>
          <w:szCs w:val="24"/>
        </w:rPr>
        <w:t xml:space="preserve"> main class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ganjil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genap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scanner</w:t>
      </w:r>
    </w:p>
    <w:p w14:paraId="4347DCE1" w14:textId="77777777" w:rsidR="005A545B" w:rsidRDefault="005A545B">
      <w:pPr>
        <w:pStyle w:val="ListParagraph"/>
        <w:rPr>
          <w:rFonts w:ascii="Times New Roman" w:hAnsi="Times New Roman"/>
          <w:sz w:val="24"/>
          <w:szCs w:val="24"/>
        </w:rPr>
      </w:pPr>
    </w:p>
    <w:p w14:paraId="36F181C6" w14:textId="77777777" w:rsidR="005A545B" w:rsidRDefault="00954451">
      <w:r>
        <w:rPr>
          <w:noProof/>
        </w:rPr>
        <w:lastRenderedPageBreak/>
        <w:drawing>
          <wp:inline distT="0" distB="0" distL="0" distR="0" wp14:anchorId="305356F2" wp14:editId="083B4654">
            <wp:extent cx="5731514" cy="3222629"/>
            <wp:effectExtent l="0" t="0" r="2536" b="0"/>
            <wp:docPr id="4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2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0C6131" w14:textId="77777777" w:rsidR="005A545B" w:rsidRDefault="009544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/>
          <w:sz w:val="24"/>
          <w:szCs w:val="24"/>
        </w:rPr>
        <w:t>stelah</w:t>
      </w:r>
      <w:proofErr w:type="spellEnd"/>
      <w:r>
        <w:rPr>
          <w:rFonts w:ascii="Times New Roman" w:hAnsi="Times New Roman"/>
          <w:sz w:val="24"/>
          <w:szCs w:val="24"/>
        </w:rPr>
        <w:t xml:space="preserve"> di run (shift+f6)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7F993F3" w14:textId="77777777" w:rsidR="005A545B" w:rsidRDefault="00954451">
      <w:r>
        <w:rPr>
          <w:noProof/>
        </w:rPr>
        <w:drawing>
          <wp:inline distT="0" distB="0" distL="0" distR="0" wp14:anchorId="6505B1C5" wp14:editId="2681C7AE">
            <wp:extent cx="5731514" cy="3222629"/>
            <wp:effectExtent l="0" t="0" r="2536" b="0"/>
            <wp:docPr id="5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2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ADDAD9" w14:textId="77777777" w:rsidR="005A545B" w:rsidRDefault="009544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di run (shift+f6) </w:t>
      </w:r>
      <w:proofErr w:type="spellStart"/>
      <w:r>
        <w:rPr>
          <w:rFonts w:ascii="Times New Roman" w:hAnsi="Times New Roman"/>
          <w:sz w:val="24"/>
          <w:szCs w:val="24"/>
        </w:rPr>
        <w:t>bilangan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ganjil</w:t>
      </w:r>
      <w:proofErr w:type="spellEnd"/>
    </w:p>
    <w:p w14:paraId="74B17D30" w14:textId="77777777" w:rsidR="005A545B" w:rsidRDefault="00954451">
      <w:r>
        <w:rPr>
          <w:noProof/>
        </w:rPr>
        <w:lastRenderedPageBreak/>
        <w:drawing>
          <wp:inline distT="0" distB="0" distL="0" distR="0" wp14:anchorId="5BD63461" wp14:editId="43A442BB">
            <wp:extent cx="5731514" cy="3222629"/>
            <wp:effectExtent l="0" t="0" r="2536" b="0"/>
            <wp:docPr id="6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2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1C89C8" w14:textId="77777777" w:rsidR="005A545B" w:rsidRDefault="0095445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ANALISA DAN KESIMPULAN</w:t>
      </w:r>
    </w:p>
    <w:p w14:paraId="59DE947F" w14:textId="77777777" w:rsidR="005A545B" w:rsidRDefault="0095445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Hasil Analisa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menciptakan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sesuatu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mengerti</w:t>
      </w:r>
      <w:proofErr w:type="spellEnd"/>
      <w:r>
        <w:rPr>
          <w:rFonts w:ascii="Times New Roman" w:hAnsi="Times New Roman"/>
          <w:sz w:val="24"/>
          <w:szCs w:val="24"/>
        </w:rPr>
        <w:t xml:space="preserve"> ap aitu </w:t>
      </w:r>
      <w:proofErr w:type="spellStart"/>
      <w:r>
        <w:rPr>
          <w:rFonts w:ascii="Times New Roman" w:hAnsi="Times New Roman"/>
          <w:sz w:val="24"/>
          <w:szCs w:val="24"/>
        </w:rPr>
        <w:t>Buf</w:t>
      </w:r>
      <w:r>
        <w:rPr>
          <w:rFonts w:ascii="Times New Roman" w:hAnsi="Times New Roman"/>
          <w:sz w:val="24"/>
          <w:szCs w:val="24"/>
        </w:rPr>
        <w:t>feredReader</w:t>
      </w:r>
      <w:proofErr w:type="spellEnd"/>
      <w:r>
        <w:rPr>
          <w:rFonts w:ascii="Times New Roman" w:hAnsi="Times New Roman"/>
          <w:sz w:val="24"/>
          <w:szCs w:val="24"/>
        </w:rPr>
        <w:t xml:space="preserve"> dan Scanner.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input java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AF3B9FB" w14:textId="77777777" w:rsidR="005A545B" w:rsidRDefault="0095445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SUMBER MATERI</w:t>
      </w:r>
    </w:p>
    <w:p w14:paraId="0332B6F7" w14:textId="77777777" w:rsidR="005A545B" w:rsidRDefault="00954451">
      <w:pPr>
        <w:pStyle w:val="ListParagraph"/>
      </w:pPr>
      <w:hyperlink r:id="rId13" w:history="1">
        <w:r>
          <w:rPr>
            <w:rStyle w:val="Hyperlink"/>
            <w:rFonts w:ascii="Segoe UI" w:hAnsi="Segoe UI" w:cs="Segoe UI"/>
            <w:sz w:val="23"/>
            <w:szCs w:val="23"/>
          </w:rPr>
          <w:t>file:///C:/KULIAH/ALOG%20&amp;%20PEMROGRAMAN/Prodas%20</w:t>
        </w:r>
        <w:r>
          <w:rPr>
            <w:rStyle w:val="Hyperlink"/>
            <w:rFonts w:ascii="Segoe UI" w:hAnsi="Segoe UI" w:cs="Segoe UI"/>
            <w:sz w:val="23"/>
            <w:szCs w:val="23"/>
          </w:rPr>
          <w:t>Day-3.pdf</w:t>
        </w:r>
      </w:hyperlink>
    </w:p>
    <w:p w14:paraId="4BA1E0F8" w14:textId="77777777" w:rsidR="005A545B" w:rsidRDefault="00954451">
      <w:pPr>
        <w:pStyle w:val="ListParagraph"/>
      </w:pPr>
      <w:hyperlink r:id="rId14" w:history="1">
        <w:r>
          <w:rPr>
            <w:rStyle w:val="Hyperlink"/>
          </w:rPr>
          <w:t>https://docplayer.info/33853303-Pengenalan-java-tipe-data-variabel-dan-operator-putu-putra-astawa.html</w:t>
        </w:r>
      </w:hyperlink>
    </w:p>
    <w:p w14:paraId="1C406FA0" w14:textId="77777777" w:rsidR="005A545B" w:rsidRDefault="00954451">
      <w:pPr>
        <w:pStyle w:val="ListParagraph"/>
      </w:pPr>
      <w:hyperlink r:id="rId15" w:history="1">
        <w:r>
          <w:rPr>
            <w:rStyle w:val="Hyperlink"/>
          </w:rPr>
          <w:t>https://www.youtube.com/watch?v=95sLZ2BbfgE&amp;feature=youtu.be</w:t>
        </w:r>
      </w:hyperlink>
    </w:p>
    <w:p w14:paraId="6F071C52" w14:textId="77777777" w:rsidR="005A545B" w:rsidRDefault="005A545B">
      <w:pPr>
        <w:pStyle w:val="ListParagraph"/>
      </w:pPr>
    </w:p>
    <w:p w14:paraId="7ED675C3" w14:textId="77777777" w:rsidR="005A545B" w:rsidRDefault="00954451">
      <w:pPr>
        <w:pStyle w:val="ListParagraph"/>
      </w:pPr>
      <w:proofErr w:type="spellStart"/>
      <w:r>
        <w:t>Akun</w:t>
      </w:r>
      <w:proofErr w:type="spellEnd"/>
      <w:r>
        <w:t xml:space="preserve"> </w:t>
      </w:r>
      <w:proofErr w:type="gramStart"/>
      <w:r>
        <w:t>GitHub :</w:t>
      </w:r>
      <w:proofErr w:type="gramEnd"/>
      <w:r>
        <w:t xml:space="preserve"> </w:t>
      </w:r>
      <w:hyperlink r:id="rId16" w:history="1">
        <w:r>
          <w:rPr>
            <w:rStyle w:val="Hyperlink"/>
          </w:rPr>
          <w:t>https://github.com/diellaulia</w:t>
        </w:r>
      </w:hyperlink>
    </w:p>
    <w:p w14:paraId="0470C356" w14:textId="77777777" w:rsidR="005A545B" w:rsidRDefault="005A545B">
      <w:pPr>
        <w:pStyle w:val="ListParagraph"/>
        <w:rPr>
          <w:rFonts w:ascii="Times New Roman" w:hAnsi="Times New Roman"/>
          <w:sz w:val="24"/>
          <w:szCs w:val="24"/>
        </w:rPr>
      </w:pPr>
    </w:p>
    <w:sectPr w:rsidR="005A545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92727" w14:textId="77777777" w:rsidR="00954451" w:rsidRDefault="00954451">
      <w:pPr>
        <w:spacing w:after="0" w:line="240" w:lineRule="auto"/>
      </w:pPr>
      <w:r>
        <w:separator/>
      </w:r>
    </w:p>
  </w:endnote>
  <w:endnote w:type="continuationSeparator" w:id="0">
    <w:p w14:paraId="5D56665F" w14:textId="77777777" w:rsidR="00954451" w:rsidRDefault="0095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A40ED" w14:textId="77777777" w:rsidR="00954451" w:rsidRDefault="0095445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5D1854" w14:textId="77777777" w:rsidR="00954451" w:rsidRDefault="00954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4E07"/>
    <w:multiLevelType w:val="multilevel"/>
    <w:tmpl w:val="396A18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55C73"/>
    <w:multiLevelType w:val="multilevel"/>
    <w:tmpl w:val="EC88BDE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3E6910BF"/>
    <w:multiLevelType w:val="multilevel"/>
    <w:tmpl w:val="517A3192"/>
    <w:lvl w:ilvl="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60C81504"/>
    <w:multiLevelType w:val="multilevel"/>
    <w:tmpl w:val="FB06A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A545B"/>
    <w:rsid w:val="003D35AF"/>
    <w:rsid w:val="005A545B"/>
    <w:rsid w:val="00954451"/>
    <w:rsid w:val="009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68EB"/>
  <w15:docId w15:val="{AB6EBBF6-8C6C-47C4-B921-8DD894FC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KULIAH\ALOG%20&amp;%20PEMROGRAMAN\Prodas%20Day-3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ellaul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95sLZ2BbfgE&amp;feature=youtu.b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player.info/33853303-Pengenalan-java-tipe-data-variabel-dan-operator-putu-putra-astawa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dc:description/>
  <cp:lastModifiedBy>My Computer</cp:lastModifiedBy>
  <cp:revision>2</cp:revision>
  <dcterms:created xsi:type="dcterms:W3CDTF">2020-09-30T04:44:00Z</dcterms:created>
  <dcterms:modified xsi:type="dcterms:W3CDTF">2020-09-30T04:44:00Z</dcterms:modified>
</cp:coreProperties>
</file>